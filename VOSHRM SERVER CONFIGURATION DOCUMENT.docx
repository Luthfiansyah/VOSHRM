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E0B00" w14:textId="77777777" w:rsidR="004567E9" w:rsidRDefault="00F24AB4">
      <w:pPr>
        <w:pStyle w:val="Title"/>
      </w:pPr>
      <w:r>
        <w:t>VOSHRM</w:t>
      </w:r>
    </w:p>
    <w:p w14:paraId="26B8D612" w14:textId="4800F148" w:rsidR="004567E9" w:rsidRDefault="00F24AB4">
      <w:pPr>
        <w:pStyle w:val="Subtitle"/>
      </w:pPr>
      <w:r>
        <w:t xml:space="preserve">SERVER </w:t>
      </w:r>
      <w:r w:rsidR="00902819">
        <w:t xml:space="preserve">CONFIGURTION </w:t>
      </w:r>
      <w:r>
        <w:t>DOCUMENT</w:t>
      </w:r>
      <w:r w:rsidR="00902819">
        <w:t xml:space="preserve"> </w:t>
      </w:r>
    </w:p>
    <w:p w14:paraId="1BF92691" w14:textId="3A71D90D" w:rsidR="004567E9" w:rsidRDefault="00A165AF">
      <w:r>
        <w:rPr>
          <w:noProof/>
          <w:lang w:eastAsia="en-US"/>
        </w:rPr>
        <w:drawing>
          <wp:inline distT="0" distB="0" distL="0" distR="0" wp14:anchorId="40B1596C" wp14:editId="3CA09A4B">
            <wp:extent cx="5478145" cy="3081655"/>
            <wp:effectExtent l="0" t="0" r="8255" b="0"/>
            <wp:docPr id="1" name="Picture 1" descr="../../../../Downloads/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BG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ED84C" w14:textId="28EFDBC0" w:rsidR="004567E9" w:rsidRDefault="00F24AB4" w:rsidP="00423B25">
      <w:pPr>
        <w:pStyle w:val="Author"/>
      </w:pPr>
      <w:r>
        <w:t>VOSHRM</w:t>
      </w:r>
      <w:r w:rsidR="004A7264"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59CB692" w14:textId="77777777" w:rsidR="004567E9" w:rsidRDefault="004A7264">
          <w:pPr>
            <w:pStyle w:val="TOCHeading"/>
          </w:pPr>
          <w:r>
            <w:rPr>
              <w:rStyle w:val="Emphasis"/>
            </w:rPr>
            <w:t>TAble of</w:t>
          </w:r>
          <w:r>
            <w:rPr>
              <w:rStyle w:val="Emphasis"/>
            </w:rPr>
            <w:br/>
          </w:r>
          <w:r>
            <w:t>Contents</w:t>
          </w:r>
        </w:p>
        <w:p w14:paraId="46EE2F15" w14:textId="77777777" w:rsidR="00EF23CF" w:rsidRDefault="004A7264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4"/>
              <w:lang w:eastAsia="en-US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 w:rsidR="00EF23CF" w:rsidRPr="006F2E54">
            <w:rPr>
              <w:iCs/>
              <w:noProof/>
              <w:color w:val="3DA5A8" w:themeColor="accent2" w:themeShade="BF"/>
            </w:rPr>
            <w:t>SCRIPT</w:t>
          </w:r>
          <w:r w:rsidR="00EF23CF" w:rsidRPr="006F2E54">
            <w:rPr>
              <w:noProof/>
              <w:color w:val="3DA5A8" w:themeColor="accent2" w:themeShade="BF"/>
            </w:rPr>
            <w:t xml:space="preserve"> </w:t>
          </w:r>
          <w:r w:rsidR="00EF23CF">
            <w:rPr>
              <w:noProof/>
            </w:rPr>
            <w:t>SCHTASKS</w:t>
          </w:r>
          <w:r w:rsidR="00EF23CF">
            <w:rPr>
              <w:noProof/>
            </w:rPr>
            <w:tab/>
          </w:r>
          <w:r w:rsidR="00EF23CF">
            <w:rPr>
              <w:noProof/>
            </w:rPr>
            <w:fldChar w:fldCharType="begin"/>
          </w:r>
          <w:r w:rsidR="00EF23CF">
            <w:rPr>
              <w:noProof/>
            </w:rPr>
            <w:instrText xml:space="preserve"> PAGEREF _Toc479081596 \h </w:instrText>
          </w:r>
          <w:r w:rsidR="00EF23CF">
            <w:rPr>
              <w:noProof/>
            </w:rPr>
          </w:r>
          <w:r w:rsidR="00EF23CF">
            <w:rPr>
              <w:noProof/>
            </w:rPr>
            <w:fldChar w:fldCharType="separate"/>
          </w:r>
          <w:r w:rsidR="00EF23CF">
            <w:rPr>
              <w:noProof/>
            </w:rPr>
            <w:t>1</w:t>
          </w:r>
          <w:r w:rsidR="00EF23CF">
            <w:rPr>
              <w:noProof/>
            </w:rPr>
            <w:fldChar w:fldCharType="end"/>
          </w:r>
        </w:p>
        <w:p w14:paraId="3A911192" w14:textId="77777777" w:rsidR="00EF23CF" w:rsidRDefault="00EF23CF">
          <w:pPr>
            <w:pStyle w:val="TOC2"/>
            <w:rPr>
              <w:rFonts w:eastAsiaTheme="minorEastAsia"/>
              <w:bCs w:val="0"/>
              <w:noProof/>
              <w:color w:val="auto"/>
              <w:szCs w:val="24"/>
              <w:lang w:eastAsia="en-US"/>
            </w:rPr>
          </w:pPr>
          <w:r>
            <w:rPr>
              <w:noProof/>
            </w:rPr>
            <w:t>SCRIPT FILE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_Toc479081597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A5BD8D1" w14:textId="77777777" w:rsidR="00EF23CF" w:rsidRDefault="00EF23CF">
          <w:pPr>
            <w:pStyle w:val="TOC2"/>
            <w:rPr>
              <w:rFonts w:eastAsiaTheme="minorEastAsia"/>
              <w:bCs w:val="0"/>
              <w:noProof/>
              <w:color w:val="auto"/>
              <w:szCs w:val="24"/>
              <w:lang w:eastAsia="en-US"/>
            </w:rPr>
          </w:pPr>
          <w:r>
            <w:rPr>
              <w:noProof/>
            </w:rPr>
            <w:t>BATCH FILE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_Toc479081598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099AE67" w14:textId="77777777" w:rsidR="00EF23CF" w:rsidRDefault="00EF23CF">
          <w:pPr>
            <w:pStyle w:val="TOC2"/>
            <w:rPr>
              <w:rFonts w:eastAsiaTheme="minorEastAsia"/>
              <w:bCs w:val="0"/>
              <w:noProof/>
              <w:color w:val="auto"/>
              <w:szCs w:val="24"/>
              <w:lang w:eastAsia="en-US"/>
            </w:rPr>
          </w:pPr>
          <w:r>
            <w:rPr>
              <w:noProof/>
            </w:rPr>
            <w:t>SCHTASKS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_Toc479081599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2C49584" w14:textId="77777777" w:rsidR="00EF23CF" w:rsidRDefault="00EF23CF">
          <w:pPr>
            <w:pStyle w:val="TOC2"/>
            <w:rPr>
              <w:rFonts w:eastAsiaTheme="minorEastAsia"/>
              <w:bCs w:val="0"/>
              <w:noProof/>
              <w:color w:val="auto"/>
              <w:szCs w:val="24"/>
              <w:lang w:eastAsia="en-US"/>
            </w:rPr>
          </w:pPr>
          <w:r>
            <w:rPr>
              <w:noProof/>
            </w:rPr>
            <w:t>FILE AND APPLICATIONS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_Toc479081600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AA8923D" w14:textId="77777777" w:rsidR="00EF23CF" w:rsidRDefault="00EF23CF">
          <w:pPr>
            <w:pStyle w:val="TOC2"/>
            <w:rPr>
              <w:rFonts w:eastAsiaTheme="minorEastAsia"/>
              <w:bCs w:val="0"/>
              <w:noProof/>
              <w:color w:val="auto"/>
              <w:szCs w:val="24"/>
              <w:lang w:eastAsia="en-US"/>
            </w:rPr>
          </w:pPr>
          <w:r>
            <w:rPr>
              <w:noProof/>
            </w:rPr>
            <w:t>XAMPP CONFIGURATION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_Toc479081601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592551F" w14:textId="77777777" w:rsidR="004567E9" w:rsidRDefault="004A7264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14:paraId="79D85010" w14:textId="77777777" w:rsidR="004567E9" w:rsidRDefault="004567E9">
      <w:pPr>
        <w:sectPr w:rsidR="004567E9">
          <w:pgSz w:w="12240" w:h="15840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7A8472CA" w14:textId="77777777" w:rsidR="004567E9" w:rsidRDefault="00F24AB4" w:rsidP="00F24AB4">
      <w:pPr>
        <w:pStyle w:val="Heading1"/>
      </w:pPr>
      <w:bookmarkStart w:id="0" w:name="_Toc479081596"/>
      <w:r>
        <w:rPr>
          <w:rStyle w:val="Emphasis"/>
        </w:rPr>
        <w:lastRenderedPageBreak/>
        <w:t>SCRIPT</w:t>
      </w:r>
      <w:r w:rsidR="004A7264">
        <w:br/>
      </w:r>
      <w:r>
        <w:t>SCHTASKS</w:t>
      </w:r>
      <w:bookmarkEnd w:id="0"/>
    </w:p>
    <w:p w14:paraId="4634AEB0" w14:textId="5ABD0436" w:rsidR="004567E9" w:rsidRDefault="00F24AB4">
      <w:pPr>
        <w:pStyle w:val="Heading2"/>
      </w:pPr>
      <w:bookmarkStart w:id="1" w:name="_Toc479081597"/>
      <w:r>
        <w:t>SCRIPT</w:t>
      </w:r>
      <w:r w:rsidR="00CF417B">
        <w:t xml:space="preserve"> FILE</w:t>
      </w:r>
      <w:bookmarkEnd w:id="1"/>
    </w:p>
    <w:p w14:paraId="6E1E60CA" w14:textId="77777777" w:rsidR="004567E9" w:rsidRDefault="00F24AB4">
      <w:r>
        <w:t>Script execution menggunakan PHP script kemudian di eksekusi menggunakan batchfile scheduler.</w:t>
      </w:r>
    </w:p>
    <w:p w14:paraId="1E7410D5" w14:textId="3AA8EA14" w:rsidR="004567E9" w:rsidRDefault="00CF417B">
      <w:pPr>
        <w:pStyle w:val="Heading2"/>
      </w:pPr>
      <w:bookmarkStart w:id="2" w:name="_Toc479081598"/>
      <w:r>
        <w:t>BATCH</w:t>
      </w:r>
      <w:r w:rsidR="00681A9A">
        <w:t xml:space="preserve"> </w:t>
      </w:r>
      <w:r>
        <w:t>FILE</w:t>
      </w:r>
      <w:bookmarkEnd w:id="2"/>
      <w:r>
        <w:t xml:space="preserve"> </w:t>
      </w:r>
    </w:p>
    <w:p w14:paraId="65B68123" w14:textId="77777777" w:rsidR="004567E9" w:rsidRDefault="00F24AB4" w:rsidP="005B5D80">
      <w:pPr>
        <w:pStyle w:val="ListBullet"/>
        <w:numPr>
          <w:ilvl w:val="0"/>
          <w:numId w:val="0"/>
        </w:numPr>
        <w:ind w:left="360" w:hanging="360"/>
      </w:pPr>
      <w:r>
        <w:t>Batchfile di eksekusi sesuai jadwal yang telah di tentukan di schtasks</w:t>
      </w:r>
      <w:r w:rsidR="005B5D80">
        <w:t>.</w:t>
      </w:r>
    </w:p>
    <w:p w14:paraId="2584F9AD" w14:textId="77777777" w:rsidR="005B5D80" w:rsidRDefault="005B5D80" w:rsidP="005B5D80">
      <w:pPr>
        <w:pStyle w:val="ListBullet"/>
        <w:numPr>
          <w:ilvl w:val="0"/>
          <w:numId w:val="0"/>
        </w:numPr>
        <w:ind w:left="360" w:hanging="360"/>
      </w:pPr>
    </w:p>
    <w:p w14:paraId="796B3324" w14:textId="77777777" w:rsidR="005B5D80" w:rsidRDefault="005B5D80">
      <w:r>
        <w:rPr>
          <w:b/>
          <w:caps/>
        </w:rPr>
        <w:br w:type="page"/>
      </w:r>
    </w:p>
    <w:tbl>
      <w:tblPr>
        <w:tblStyle w:val="Generaltable"/>
        <w:tblpPr w:leftFromText="180" w:rightFromText="180" w:horzAnchor="page" w:tblpX="1342" w:tblpY="1751"/>
        <w:tblW w:w="14063" w:type="dxa"/>
        <w:tblLook w:val="04A0" w:firstRow="1" w:lastRow="0" w:firstColumn="1" w:lastColumn="0" w:noHBand="0" w:noVBand="1"/>
      </w:tblPr>
      <w:tblGrid>
        <w:gridCol w:w="3356"/>
        <w:gridCol w:w="3327"/>
        <w:gridCol w:w="3358"/>
        <w:gridCol w:w="1251"/>
        <w:gridCol w:w="2771"/>
      </w:tblGrid>
      <w:tr w:rsidR="005B5D80" w:rsidRPr="00EE4E50" w14:paraId="1B002AB3" w14:textId="77777777" w:rsidTr="005B5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6" w:type="dxa"/>
          </w:tcPr>
          <w:p w14:paraId="2095EF5B" w14:textId="77777777" w:rsidR="00EE4E50" w:rsidRPr="00EE4E50" w:rsidRDefault="00EE4E50" w:rsidP="005B5D80">
            <w:pPr>
              <w:jc w:val="right"/>
              <w:rPr>
                <w:sz w:val="12"/>
                <w:szCs w:val="12"/>
              </w:rPr>
            </w:pPr>
            <w:r w:rsidRPr="00EE4E50">
              <w:rPr>
                <w:sz w:val="12"/>
                <w:szCs w:val="12"/>
              </w:rPr>
              <w:lastRenderedPageBreak/>
              <w:t>TASK NAME</w:t>
            </w:r>
          </w:p>
        </w:tc>
        <w:tc>
          <w:tcPr>
            <w:tcW w:w="3327" w:type="dxa"/>
          </w:tcPr>
          <w:p w14:paraId="330C3287" w14:textId="77777777" w:rsidR="00EE4E50" w:rsidRPr="00EE4E50" w:rsidRDefault="00EE4E50" w:rsidP="005B5D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EE4E50">
              <w:rPr>
                <w:sz w:val="12"/>
                <w:szCs w:val="12"/>
              </w:rPr>
              <w:t>BATCH FILE</w:t>
            </w:r>
          </w:p>
        </w:tc>
        <w:tc>
          <w:tcPr>
            <w:tcW w:w="3358" w:type="dxa"/>
          </w:tcPr>
          <w:p w14:paraId="75FB2EEB" w14:textId="77777777" w:rsidR="00EE4E50" w:rsidRPr="00EE4E50" w:rsidRDefault="00EE4E50" w:rsidP="005B5D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EE4E50">
              <w:rPr>
                <w:sz w:val="12"/>
                <w:szCs w:val="12"/>
              </w:rPr>
              <w:t>SCRIPT FILE</w:t>
            </w:r>
          </w:p>
        </w:tc>
        <w:tc>
          <w:tcPr>
            <w:tcW w:w="1251" w:type="dxa"/>
          </w:tcPr>
          <w:p w14:paraId="4043F152" w14:textId="77777777" w:rsidR="00EE4E50" w:rsidRPr="00EE4E50" w:rsidRDefault="00EE4E50" w:rsidP="005B5D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EE4E50">
              <w:rPr>
                <w:sz w:val="12"/>
                <w:szCs w:val="12"/>
              </w:rPr>
              <w:t>SCHEDULE</w:t>
            </w:r>
            <w:r w:rsidRPr="00EE4E50">
              <w:rPr>
                <w:sz w:val="12"/>
                <w:szCs w:val="12"/>
              </w:rPr>
              <w:br/>
            </w:r>
          </w:p>
        </w:tc>
        <w:tc>
          <w:tcPr>
            <w:tcW w:w="2771" w:type="dxa"/>
          </w:tcPr>
          <w:p w14:paraId="098DABB0" w14:textId="77777777" w:rsidR="00EE4E50" w:rsidRPr="00EE4E50" w:rsidRDefault="00EE4E50" w:rsidP="005B5D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EE4E50">
              <w:rPr>
                <w:sz w:val="12"/>
                <w:szCs w:val="12"/>
              </w:rPr>
              <w:t>PATH</w:t>
            </w:r>
          </w:p>
        </w:tc>
      </w:tr>
      <w:tr w:rsidR="005B5D80" w:rsidRPr="00EE4E50" w14:paraId="1065CEFD" w14:textId="77777777" w:rsidTr="005B5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7072CB7F" w14:textId="77777777" w:rsidR="00EE4E50" w:rsidRPr="0031351D" w:rsidRDefault="00EE4E50" w:rsidP="005B5D80">
            <w:pPr>
              <w:rPr>
                <w:color w:val="3DA5A8" w:themeColor="accent2" w:themeShade="BF"/>
                <w:sz w:val="12"/>
                <w:szCs w:val="12"/>
              </w:rPr>
            </w:pPr>
            <w:r w:rsidRPr="0031351D">
              <w:rPr>
                <w:color w:val="3DA5A8" w:themeColor="accent2" w:themeShade="BF"/>
                <w:sz w:val="12"/>
                <w:szCs w:val="12"/>
              </w:rPr>
              <w:t>VOSHRM_DEMO_DATABASE_RESTORE</w:t>
            </w:r>
          </w:p>
        </w:tc>
        <w:tc>
          <w:tcPr>
            <w:tcW w:w="3327" w:type="dxa"/>
          </w:tcPr>
          <w:p w14:paraId="7EF5C95C" w14:textId="77777777" w:rsidR="00EE4E50" w:rsidRPr="00EE4E50" w:rsidRDefault="00EE4E50" w:rsidP="005B5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EE4E50">
              <w:rPr>
                <w:sz w:val="12"/>
                <w:szCs w:val="12"/>
              </w:rPr>
              <w:t>VOSHRM_D</w:t>
            </w:r>
            <w:r>
              <w:rPr>
                <w:sz w:val="12"/>
                <w:szCs w:val="12"/>
              </w:rPr>
              <w:t>EMO</w:t>
            </w:r>
            <w:r w:rsidRPr="00EE4E50">
              <w:rPr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DATABASE_</w:t>
            </w:r>
            <w:r w:rsidRPr="00EE4E50">
              <w:rPr>
                <w:sz w:val="12"/>
                <w:szCs w:val="12"/>
              </w:rPr>
              <w:t>RESTORE</w:t>
            </w:r>
            <w:r>
              <w:rPr>
                <w:sz w:val="12"/>
                <w:szCs w:val="12"/>
              </w:rPr>
              <w:t>.bat</w:t>
            </w:r>
          </w:p>
        </w:tc>
        <w:tc>
          <w:tcPr>
            <w:tcW w:w="3358" w:type="dxa"/>
          </w:tcPr>
          <w:p w14:paraId="363AC2F0" w14:textId="77777777" w:rsidR="00EE4E50" w:rsidRPr="00EE4E50" w:rsidRDefault="00EE4E50" w:rsidP="005B5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EE4E50">
              <w:rPr>
                <w:sz w:val="12"/>
                <w:szCs w:val="12"/>
              </w:rPr>
              <w:t>VOSHRM_D</w:t>
            </w:r>
            <w:r>
              <w:rPr>
                <w:sz w:val="12"/>
                <w:szCs w:val="12"/>
              </w:rPr>
              <w:t>EMO</w:t>
            </w:r>
            <w:r w:rsidRPr="00EE4E50">
              <w:rPr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DATABASE_</w:t>
            </w:r>
            <w:r w:rsidRPr="00EE4E50">
              <w:rPr>
                <w:sz w:val="12"/>
                <w:szCs w:val="12"/>
              </w:rPr>
              <w:t>RESTORE</w:t>
            </w:r>
            <w:r>
              <w:rPr>
                <w:sz w:val="12"/>
                <w:szCs w:val="12"/>
              </w:rPr>
              <w:t>.php</w:t>
            </w:r>
          </w:p>
        </w:tc>
        <w:tc>
          <w:tcPr>
            <w:tcW w:w="1251" w:type="dxa"/>
          </w:tcPr>
          <w:p w14:paraId="0755360D" w14:textId="77777777" w:rsidR="00EE4E50" w:rsidRPr="00EE4E50" w:rsidRDefault="00EE4E50" w:rsidP="005B5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Daily 00:00 AM</w:t>
            </w:r>
          </w:p>
        </w:tc>
        <w:tc>
          <w:tcPr>
            <w:tcW w:w="2771" w:type="dxa"/>
          </w:tcPr>
          <w:p w14:paraId="6B07416C" w14:textId="5ED275EB" w:rsidR="00EE4E50" w:rsidRPr="00EE4E50" w:rsidRDefault="00B70FBC" w:rsidP="005B5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C:/XAMPP/Htdocs/VOSHRM.</w:t>
            </w:r>
            <w:r w:rsidR="005B5D80">
              <w:rPr>
                <w:sz w:val="12"/>
                <w:szCs w:val="12"/>
              </w:rPr>
              <w:t>CONFIG/</w:t>
            </w:r>
          </w:p>
        </w:tc>
      </w:tr>
      <w:tr w:rsidR="005B5D80" w:rsidRPr="00EE4E50" w14:paraId="1336C758" w14:textId="77777777" w:rsidTr="005B5D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2CC2720A" w14:textId="77777777" w:rsidR="00EE4E50" w:rsidRPr="0031351D" w:rsidRDefault="00EE4E50" w:rsidP="005B5D80">
            <w:pPr>
              <w:rPr>
                <w:color w:val="3DA5A8" w:themeColor="accent2" w:themeShade="BF"/>
                <w:sz w:val="12"/>
                <w:szCs w:val="12"/>
              </w:rPr>
            </w:pPr>
            <w:r w:rsidRPr="0031351D">
              <w:rPr>
                <w:color w:val="3DA5A8" w:themeColor="accent2" w:themeShade="BF"/>
                <w:sz w:val="12"/>
                <w:szCs w:val="12"/>
              </w:rPr>
              <w:t>VOSHRM_</w:t>
            </w:r>
            <w:r w:rsidR="005B5D80" w:rsidRPr="0031351D">
              <w:rPr>
                <w:color w:val="3DA5A8" w:themeColor="accent2" w:themeShade="BF"/>
                <w:sz w:val="12"/>
                <w:szCs w:val="12"/>
              </w:rPr>
              <w:t>AUTO_REPLY_REQUEST_DEMO</w:t>
            </w:r>
          </w:p>
        </w:tc>
        <w:tc>
          <w:tcPr>
            <w:tcW w:w="3327" w:type="dxa"/>
          </w:tcPr>
          <w:p w14:paraId="3A9DB0F7" w14:textId="77777777" w:rsidR="00EE4E50" w:rsidRPr="00EE4E50" w:rsidRDefault="005B5D80" w:rsidP="005B5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VOSHRM_AUTO_REPLY_REQUEST_DEMO.bat</w:t>
            </w:r>
          </w:p>
        </w:tc>
        <w:tc>
          <w:tcPr>
            <w:tcW w:w="3358" w:type="dxa"/>
          </w:tcPr>
          <w:p w14:paraId="4E9ACA92" w14:textId="77777777" w:rsidR="00EE4E50" w:rsidRPr="00EE4E50" w:rsidRDefault="005B5D80" w:rsidP="005B5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VOSHRM_AUTO_REPLY_REQUEST_DEMO.php</w:t>
            </w:r>
          </w:p>
        </w:tc>
        <w:tc>
          <w:tcPr>
            <w:tcW w:w="1251" w:type="dxa"/>
          </w:tcPr>
          <w:p w14:paraId="235A30E3" w14:textId="77777777" w:rsidR="00EE4E50" w:rsidRPr="00EE4E50" w:rsidRDefault="005B5D80" w:rsidP="005B5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Triger from Official Webite VOSHRM</w:t>
            </w:r>
          </w:p>
        </w:tc>
        <w:tc>
          <w:tcPr>
            <w:tcW w:w="2771" w:type="dxa"/>
          </w:tcPr>
          <w:p w14:paraId="561232E1" w14:textId="3EC97B1B" w:rsidR="00EE4E50" w:rsidRPr="00EE4E50" w:rsidRDefault="00B70FBC" w:rsidP="005B5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C:/XAMPP/Htdocs/VOSHRM.</w:t>
            </w:r>
            <w:r w:rsidR="005B5D80">
              <w:rPr>
                <w:sz w:val="12"/>
                <w:szCs w:val="12"/>
              </w:rPr>
              <w:t>CONFIG/</w:t>
            </w:r>
          </w:p>
        </w:tc>
      </w:tr>
      <w:tr w:rsidR="005B5D80" w14:paraId="643171F3" w14:textId="77777777" w:rsidTr="005B5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378A3A22" w14:textId="77777777" w:rsidR="00EE4E50" w:rsidRPr="0031351D" w:rsidRDefault="00EE4E50" w:rsidP="005B5D80">
            <w:pPr>
              <w:rPr>
                <w:color w:val="3DA5A8" w:themeColor="accent2" w:themeShade="BF"/>
                <w:sz w:val="12"/>
                <w:szCs w:val="12"/>
              </w:rPr>
            </w:pPr>
            <w:r w:rsidRPr="0031351D">
              <w:rPr>
                <w:color w:val="3DA5A8" w:themeColor="accent2" w:themeShade="BF"/>
                <w:sz w:val="12"/>
                <w:szCs w:val="12"/>
              </w:rPr>
              <w:t>VOSHRM_APPLICATION_MANAGER</w:t>
            </w:r>
          </w:p>
        </w:tc>
        <w:tc>
          <w:tcPr>
            <w:tcW w:w="3327" w:type="dxa"/>
          </w:tcPr>
          <w:p w14:paraId="4CE508E9" w14:textId="77777777" w:rsidR="00EE4E50" w:rsidRPr="00EE4E50" w:rsidRDefault="00EE4E50" w:rsidP="005B5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EE4E50">
              <w:rPr>
                <w:sz w:val="12"/>
                <w:szCs w:val="12"/>
              </w:rPr>
              <w:t>VOSHRM_</w:t>
            </w:r>
            <w:r>
              <w:rPr>
                <w:sz w:val="12"/>
                <w:szCs w:val="12"/>
              </w:rPr>
              <w:t>APPLICATION_MANAGER.bat</w:t>
            </w:r>
          </w:p>
        </w:tc>
        <w:tc>
          <w:tcPr>
            <w:tcW w:w="3358" w:type="dxa"/>
          </w:tcPr>
          <w:p w14:paraId="0993B554" w14:textId="77777777" w:rsidR="00EE4E50" w:rsidRPr="00EE4E50" w:rsidRDefault="00EE4E50" w:rsidP="005B5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EE4E50">
              <w:rPr>
                <w:sz w:val="12"/>
                <w:szCs w:val="12"/>
              </w:rPr>
              <w:t>VOSHRM_</w:t>
            </w:r>
            <w:r>
              <w:rPr>
                <w:sz w:val="12"/>
                <w:szCs w:val="12"/>
              </w:rPr>
              <w:t>APPLICATION_MANAGER.php</w:t>
            </w:r>
          </w:p>
        </w:tc>
        <w:tc>
          <w:tcPr>
            <w:tcW w:w="1251" w:type="dxa"/>
          </w:tcPr>
          <w:p w14:paraId="02A01376" w14:textId="77777777" w:rsidR="00EE4E50" w:rsidRPr="00EE4E50" w:rsidRDefault="005B5D80" w:rsidP="005B5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Triger f</w:t>
            </w:r>
            <w:r w:rsidR="00EE4E50">
              <w:rPr>
                <w:sz w:val="12"/>
                <w:szCs w:val="12"/>
              </w:rPr>
              <w:t xml:space="preserve">rom Official </w:t>
            </w:r>
            <w:r>
              <w:rPr>
                <w:sz w:val="12"/>
                <w:szCs w:val="12"/>
              </w:rPr>
              <w:t>Webs</w:t>
            </w:r>
            <w:r w:rsidR="00EE4E50">
              <w:rPr>
                <w:sz w:val="12"/>
                <w:szCs w:val="12"/>
              </w:rPr>
              <w:t>ite VOSHRM</w:t>
            </w:r>
          </w:p>
        </w:tc>
        <w:tc>
          <w:tcPr>
            <w:tcW w:w="2771" w:type="dxa"/>
          </w:tcPr>
          <w:p w14:paraId="52175555" w14:textId="42B4DC93" w:rsidR="00EE4E50" w:rsidRPr="00EE4E50" w:rsidRDefault="00B70FBC" w:rsidP="005B5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C:/XAMPP/Htdocs/VOSHRM.</w:t>
            </w:r>
            <w:r w:rsidR="005B5D80">
              <w:rPr>
                <w:sz w:val="12"/>
                <w:szCs w:val="12"/>
              </w:rPr>
              <w:t>CONFIG/</w:t>
            </w:r>
          </w:p>
        </w:tc>
      </w:tr>
      <w:tr w:rsidR="005B5D80" w14:paraId="45EC8978" w14:textId="77777777" w:rsidTr="005B5D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57ED607A" w14:textId="77777777" w:rsidR="00EE4E50" w:rsidRDefault="00EE4E50" w:rsidP="005B5D80"/>
        </w:tc>
        <w:tc>
          <w:tcPr>
            <w:tcW w:w="3327" w:type="dxa"/>
          </w:tcPr>
          <w:p w14:paraId="489B030F" w14:textId="77777777" w:rsidR="00EE4E50" w:rsidRDefault="00EE4E50" w:rsidP="005B5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58" w:type="dxa"/>
          </w:tcPr>
          <w:p w14:paraId="7DD12F03" w14:textId="77777777" w:rsidR="00EE4E50" w:rsidRDefault="00EE4E50" w:rsidP="005B5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51" w:type="dxa"/>
          </w:tcPr>
          <w:p w14:paraId="5D057AC0" w14:textId="77777777" w:rsidR="00EE4E50" w:rsidRDefault="00EE4E50" w:rsidP="005B5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771" w:type="dxa"/>
          </w:tcPr>
          <w:p w14:paraId="364310E9" w14:textId="77777777" w:rsidR="00EE4E50" w:rsidRDefault="00EE4E50" w:rsidP="005B5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1E629DBB" w14:textId="6F48D167" w:rsidR="004567E9" w:rsidRDefault="005B5D80" w:rsidP="005B5D80">
      <w:pPr>
        <w:pStyle w:val="Heading2"/>
      </w:pPr>
      <w:bookmarkStart w:id="3" w:name="_Toc479081599"/>
      <w:r>
        <w:t>SCHTASK</w:t>
      </w:r>
      <w:r w:rsidR="00F371E3">
        <w:t>S</w:t>
      </w:r>
      <w:bookmarkEnd w:id="3"/>
    </w:p>
    <w:p w14:paraId="4849E04E" w14:textId="1F36FB3D" w:rsidR="005B5D80" w:rsidRDefault="00CF417B" w:rsidP="005B5D80">
      <w:r>
        <w:t>Scheduler Base On Windows Server</w:t>
      </w:r>
    </w:p>
    <w:p w14:paraId="552EF437" w14:textId="77777777" w:rsidR="005B5D80" w:rsidRDefault="005B5D80" w:rsidP="005B5D80"/>
    <w:p w14:paraId="055BC0B2" w14:textId="77777777" w:rsidR="005B5D80" w:rsidRDefault="005B5D80" w:rsidP="005B5D80"/>
    <w:p w14:paraId="2BFC108E" w14:textId="77777777" w:rsidR="005B5D80" w:rsidRDefault="005B5D80" w:rsidP="005B5D80"/>
    <w:p w14:paraId="0013F1A7" w14:textId="77777777" w:rsidR="005B5D80" w:rsidRDefault="005B5D80" w:rsidP="005B5D80">
      <w:bookmarkStart w:id="4" w:name="_GoBack"/>
      <w:bookmarkEnd w:id="4"/>
    </w:p>
    <w:p w14:paraId="182A53E2" w14:textId="77777777" w:rsidR="005B5D80" w:rsidRDefault="005B5D80" w:rsidP="005B5D80"/>
    <w:p w14:paraId="2AE0D221" w14:textId="77777777" w:rsidR="005B5D80" w:rsidRDefault="005B5D80" w:rsidP="005B5D80"/>
    <w:p w14:paraId="0DEA18FF" w14:textId="116BDCEA" w:rsidR="005B5D80" w:rsidRDefault="00EB2910" w:rsidP="005B5D80">
      <w:pPr>
        <w:pStyle w:val="Heading2"/>
      </w:pPr>
      <w:bookmarkStart w:id="5" w:name="_Toc479081600"/>
      <w:r>
        <w:lastRenderedPageBreak/>
        <w:t>FIL</w:t>
      </w:r>
      <w:r w:rsidR="008F687C">
        <w:t>E AND</w:t>
      </w:r>
      <w:r>
        <w:t xml:space="preserve"> </w:t>
      </w:r>
      <w:r w:rsidR="005B5D80">
        <w:t>APPLICATION</w:t>
      </w:r>
      <w:r w:rsidR="00903912">
        <w:t>S</w:t>
      </w:r>
      <w:bookmarkEnd w:id="5"/>
    </w:p>
    <w:p w14:paraId="68CDAA34" w14:textId="1B09FF6E" w:rsidR="005B5D80" w:rsidRDefault="005B5D80" w:rsidP="005B5D80">
      <w:r>
        <w:t>Application master adalah source yang di siapkan untuk cloning</w:t>
      </w:r>
      <w:r w:rsidR="00026980">
        <w:t xml:space="preserve"> aplikasi baru</w:t>
      </w:r>
      <w:r>
        <w:t xml:space="preserve"> VOSHRM</w:t>
      </w:r>
    </w:p>
    <w:tbl>
      <w:tblPr>
        <w:tblStyle w:val="Generaltable"/>
        <w:tblpPr w:leftFromText="180" w:rightFromText="180" w:horzAnchor="page" w:tblpX="1342" w:tblpY="1751"/>
        <w:tblW w:w="13661" w:type="dxa"/>
        <w:tblLook w:val="04A0" w:firstRow="1" w:lastRow="0" w:firstColumn="1" w:lastColumn="0" w:noHBand="0" w:noVBand="1"/>
      </w:tblPr>
      <w:tblGrid>
        <w:gridCol w:w="3925"/>
        <w:gridCol w:w="3869"/>
        <w:gridCol w:w="4122"/>
        <w:gridCol w:w="1745"/>
      </w:tblGrid>
      <w:tr w:rsidR="00D90805" w:rsidRPr="00EE4E50" w14:paraId="7EA28FBF" w14:textId="77777777" w:rsidTr="00D90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78" w:type="dxa"/>
          </w:tcPr>
          <w:p w14:paraId="3507763E" w14:textId="3E17FC28" w:rsidR="00D90805" w:rsidRPr="00EE4E50" w:rsidRDefault="00D90805" w:rsidP="00E721DC">
            <w:pPr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APPLICATION</w:t>
            </w:r>
            <w:r w:rsidR="00EB2910">
              <w:rPr>
                <w:sz w:val="12"/>
                <w:szCs w:val="12"/>
              </w:rPr>
              <w:t xml:space="preserve"> OR FILE</w:t>
            </w:r>
            <w:r>
              <w:rPr>
                <w:sz w:val="12"/>
                <w:szCs w:val="12"/>
              </w:rPr>
              <w:t xml:space="preserve"> NAME</w:t>
            </w:r>
          </w:p>
        </w:tc>
        <w:tc>
          <w:tcPr>
            <w:tcW w:w="3943" w:type="dxa"/>
          </w:tcPr>
          <w:p w14:paraId="7A4FEAD5" w14:textId="77777777" w:rsidR="00D90805" w:rsidRPr="00EE4E50" w:rsidRDefault="00D90805" w:rsidP="00E72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Database name</w:t>
            </w:r>
          </w:p>
        </w:tc>
        <w:tc>
          <w:tcPr>
            <w:tcW w:w="3981" w:type="dxa"/>
          </w:tcPr>
          <w:p w14:paraId="66F0E410" w14:textId="77777777" w:rsidR="00D90805" w:rsidRPr="00EE4E50" w:rsidRDefault="00D90805" w:rsidP="00E72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path</w:t>
            </w:r>
          </w:p>
        </w:tc>
        <w:tc>
          <w:tcPr>
            <w:tcW w:w="1759" w:type="dxa"/>
          </w:tcPr>
          <w:p w14:paraId="426A2F3A" w14:textId="77777777" w:rsidR="00D90805" w:rsidRPr="00EE4E50" w:rsidRDefault="00D90805" w:rsidP="00E72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description</w:t>
            </w:r>
            <w:r w:rsidRPr="00EE4E50">
              <w:rPr>
                <w:sz w:val="12"/>
                <w:szCs w:val="12"/>
              </w:rPr>
              <w:br/>
            </w:r>
          </w:p>
        </w:tc>
      </w:tr>
      <w:tr w:rsidR="00D90805" w:rsidRPr="00EE4E50" w14:paraId="6A6CACF2" w14:textId="77777777" w:rsidTr="00D90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3D717DC2" w14:textId="77777777" w:rsidR="00D90805" w:rsidRPr="006F2E54" w:rsidRDefault="00D90805" w:rsidP="00D90805">
            <w:pPr>
              <w:rPr>
                <w:color w:val="3DA5A8" w:themeColor="accent2" w:themeShade="BF"/>
                <w:sz w:val="12"/>
                <w:szCs w:val="12"/>
              </w:rPr>
            </w:pPr>
            <w:r w:rsidRPr="006F2E54">
              <w:rPr>
                <w:color w:val="3DA5A8" w:themeColor="accent2" w:themeShade="BF"/>
                <w:sz w:val="12"/>
                <w:szCs w:val="12"/>
              </w:rPr>
              <w:t>VOSHRM.DEMO</w:t>
            </w:r>
          </w:p>
        </w:tc>
        <w:tc>
          <w:tcPr>
            <w:tcW w:w="3943" w:type="dxa"/>
          </w:tcPr>
          <w:p w14:paraId="45F2608E" w14:textId="77777777" w:rsidR="00D90805" w:rsidRPr="00EE4E50" w:rsidRDefault="00D90805" w:rsidP="00D90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voshrm_demo</w:t>
            </w:r>
          </w:p>
        </w:tc>
        <w:tc>
          <w:tcPr>
            <w:tcW w:w="3981" w:type="dxa"/>
          </w:tcPr>
          <w:p w14:paraId="7E6F02B2" w14:textId="77777777" w:rsidR="00D90805" w:rsidRPr="00EE4E50" w:rsidRDefault="00D90805" w:rsidP="00D90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C:/XAMPP/htdocs/VOSHRM.DEMO</w:t>
            </w:r>
          </w:p>
        </w:tc>
        <w:tc>
          <w:tcPr>
            <w:tcW w:w="1759" w:type="dxa"/>
          </w:tcPr>
          <w:p w14:paraId="03C76213" w14:textId="77777777" w:rsidR="00D90805" w:rsidRDefault="00D90805" w:rsidP="00E72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Database Connection :</w:t>
            </w:r>
          </w:p>
          <w:p w14:paraId="130A2CAD" w14:textId="77777777" w:rsidR="00D90805" w:rsidRDefault="00D90805" w:rsidP="00E72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Username =  sa</w:t>
            </w:r>
          </w:p>
          <w:p w14:paraId="08609E0D" w14:textId="77777777" w:rsidR="00D90805" w:rsidRDefault="00D90805" w:rsidP="00E72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Password = sa</w:t>
            </w:r>
          </w:p>
          <w:p w14:paraId="7D9C0AD9" w14:textId="77777777" w:rsidR="00D90805" w:rsidRDefault="00D90805" w:rsidP="00E72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  <w:p w14:paraId="66591486" w14:textId="77777777" w:rsidR="00D90805" w:rsidRDefault="00D90805" w:rsidP="00E72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Application Login :</w:t>
            </w:r>
            <w:r>
              <w:rPr>
                <w:sz w:val="12"/>
                <w:szCs w:val="12"/>
              </w:rPr>
              <w:br/>
              <w:t xml:space="preserve">generate </w:t>
            </w:r>
          </w:p>
          <w:p w14:paraId="027555E4" w14:textId="77777777" w:rsidR="00D90805" w:rsidRPr="00EE4E50" w:rsidRDefault="00D90805" w:rsidP="00E72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90805" w:rsidRPr="00EE4E50" w14:paraId="40307E63" w14:textId="77777777" w:rsidTr="00D908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6633A4B1" w14:textId="77777777" w:rsidR="00D90805" w:rsidRPr="006F2E54" w:rsidRDefault="00D90805" w:rsidP="00E721DC">
            <w:pPr>
              <w:rPr>
                <w:color w:val="3DA5A8" w:themeColor="accent2" w:themeShade="BF"/>
                <w:sz w:val="12"/>
                <w:szCs w:val="12"/>
              </w:rPr>
            </w:pPr>
            <w:r w:rsidRPr="006F2E54">
              <w:rPr>
                <w:color w:val="3DA5A8" w:themeColor="accent2" w:themeShade="BF"/>
                <w:sz w:val="12"/>
                <w:szCs w:val="12"/>
              </w:rPr>
              <w:t>VOSHRM.MASTER</w:t>
            </w:r>
          </w:p>
        </w:tc>
        <w:tc>
          <w:tcPr>
            <w:tcW w:w="3943" w:type="dxa"/>
          </w:tcPr>
          <w:p w14:paraId="664216E8" w14:textId="77777777" w:rsidR="00D90805" w:rsidRPr="00EE4E50" w:rsidRDefault="00D90805" w:rsidP="00E721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n/a</w:t>
            </w:r>
          </w:p>
        </w:tc>
        <w:tc>
          <w:tcPr>
            <w:tcW w:w="3981" w:type="dxa"/>
          </w:tcPr>
          <w:p w14:paraId="10759EBF" w14:textId="77777777" w:rsidR="00D90805" w:rsidRPr="00EE4E50" w:rsidRDefault="00D90805" w:rsidP="00D90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C:/XAMPP/htdocs/VOSHRM.MASTER</w:t>
            </w:r>
          </w:p>
        </w:tc>
        <w:tc>
          <w:tcPr>
            <w:tcW w:w="1759" w:type="dxa"/>
          </w:tcPr>
          <w:p w14:paraId="0B57BE69" w14:textId="77777777" w:rsidR="00D90805" w:rsidRPr="00EE4E50" w:rsidRDefault="00D90805" w:rsidP="00E721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</w:p>
        </w:tc>
      </w:tr>
      <w:tr w:rsidR="00D90805" w14:paraId="65C555A8" w14:textId="77777777" w:rsidTr="00D90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1F6D774E" w14:textId="77777777" w:rsidR="00D90805" w:rsidRPr="006F2E54" w:rsidRDefault="00D90805" w:rsidP="00D90805">
            <w:pPr>
              <w:rPr>
                <w:color w:val="3DA5A8" w:themeColor="accent2" w:themeShade="BF"/>
                <w:sz w:val="12"/>
                <w:szCs w:val="12"/>
              </w:rPr>
            </w:pPr>
            <w:r w:rsidRPr="006F2E54">
              <w:rPr>
                <w:color w:val="3DA5A8" w:themeColor="accent2" w:themeShade="BF"/>
                <w:sz w:val="12"/>
                <w:szCs w:val="12"/>
              </w:rPr>
              <w:t>VOSHRM.APPLICATION.MANAGER</w:t>
            </w:r>
          </w:p>
        </w:tc>
        <w:tc>
          <w:tcPr>
            <w:tcW w:w="3943" w:type="dxa"/>
          </w:tcPr>
          <w:p w14:paraId="4586AEEC" w14:textId="77777777" w:rsidR="00D90805" w:rsidRPr="00EE4E50" w:rsidRDefault="00D90805" w:rsidP="00E72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voshrm_applicaiton_manager</w:t>
            </w:r>
          </w:p>
        </w:tc>
        <w:tc>
          <w:tcPr>
            <w:tcW w:w="3981" w:type="dxa"/>
          </w:tcPr>
          <w:p w14:paraId="5AF1676E" w14:textId="1FF64628" w:rsidR="00D90805" w:rsidRPr="00EE4E50" w:rsidRDefault="00D90805" w:rsidP="00D90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C:/XAMPP/htdocs/</w:t>
            </w:r>
            <w:r w:rsidR="00B70FBC">
              <w:rPr>
                <w:sz w:val="12"/>
                <w:szCs w:val="12"/>
              </w:rPr>
              <w:t>VOSHRM.APPLICATION.</w:t>
            </w:r>
            <w:r>
              <w:rPr>
                <w:sz w:val="12"/>
                <w:szCs w:val="12"/>
              </w:rPr>
              <w:t>MANAGER</w:t>
            </w:r>
          </w:p>
        </w:tc>
        <w:tc>
          <w:tcPr>
            <w:tcW w:w="1759" w:type="dxa"/>
          </w:tcPr>
          <w:p w14:paraId="7A19BCAD" w14:textId="77777777" w:rsidR="00D90805" w:rsidRDefault="00D90805" w:rsidP="00D90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Database Connection :</w:t>
            </w:r>
          </w:p>
          <w:p w14:paraId="48683142" w14:textId="77777777" w:rsidR="00D90805" w:rsidRDefault="00D90805" w:rsidP="00D90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Username =  sa</w:t>
            </w:r>
          </w:p>
          <w:p w14:paraId="603686EB" w14:textId="77777777" w:rsidR="00D90805" w:rsidRDefault="00D90805" w:rsidP="00D90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Password = sa</w:t>
            </w:r>
          </w:p>
          <w:p w14:paraId="26E2CC53" w14:textId="77777777" w:rsidR="00D90805" w:rsidRPr="00EE4E50" w:rsidRDefault="00D90805" w:rsidP="00E72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B2910" w14:paraId="4750CA9E" w14:textId="77777777" w:rsidTr="00D908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6FDAED54" w14:textId="1AF753AB" w:rsidR="00EB2910" w:rsidRPr="006F2E54" w:rsidRDefault="004D6DC7" w:rsidP="00173BC3">
            <w:pPr>
              <w:rPr>
                <w:color w:val="3DA5A8" w:themeColor="accent2" w:themeShade="BF"/>
                <w:sz w:val="12"/>
                <w:szCs w:val="12"/>
              </w:rPr>
            </w:pPr>
            <w:r w:rsidRPr="006F2E54">
              <w:rPr>
                <w:color w:val="3DA5A8" w:themeColor="accent2" w:themeShade="BF"/>
                <w:sz w:val="12"/>
                <w:szCs w:val="12"/>
              </w:rPr>
              <w:t>v</w:t>
            </w:r>
            <w:r w:rsidR="00173BC3" w:rsidRPr="006F2E54">
              <w:rPr>
                <w:color w:val="3DA5A8" w:themeColor="accent2" w:themeShade="BF"/>
                <w:sz w:val="12"/>
                <w:szCs w:val="12"/>
              </w:rPr>
              <w:t>oshrm_demo</w:t>
            </w:r>
            <w:r w:rsidR="003542EA" w:rsidRPr="006F2E54">
              <w:rPr>
                <w:color w:val="3DA5A8" w:themeColor="accent2" w:themeShade="BF"/>
                <w:sz w:val="12"/>
                <w:szCs w:val="12"/>
              </w:rPr>
              <w:t>.sql</w:t>
            </w:r>
          </w:p>
        </w:tc>
        <w:tc>
          <w:tcPr>
            <w:tcW w:w="3943" w:type="dxa"/>
          </w:tcPr>
          <w:p w14:paraId="3CCFB5CA" w14:textId="366E9FD6" w:rsidR="00EB2910" w:rsidRDefault="003542EA" w:rsidP="00E721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</w:p>
        </w:tc>
        <w:tc>
          <w:tcPr>
            <w:tcW w:w="3981" w:type="dxa"/>
          </w:tcPr>
          <w:p w14:paraId="077DCD0B" w14:textId="363E8C1A" w:rsidR="00EB2910" w:rsidRDefault="00EB2910" w:rsidP="00EB29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C:/XAMPP/htdocs/</w:t>
            </w:r>
            <w:r w:rsidRPr="00EE4E50">
              <w:rPr>
                <w:sz w:val="12"/>
                <w:szCs w:val="12"/>
              </w:rPr>
              <w:t>VOSHRM</w:t>
            </w:r>
            <w:r w:rsidR="00B70FBC">
              <w:rPr>
                <w:sz w:val="12"/>
                <w:szCs w:val="12"/>
              </w:rPr>
              <w:t>.</w:t>
            </w:r>
            <w:r>
              <w:rPr>
                <w:sz w:val="12"/>
                <w:szCs w:val="12"/>
              </w:rPr>
              <w:t>CONFIG</w:t>
            </w:r>
            <w:r w:rsidR="008D0B61">
              <w:rPr>
                <w:sz w:val="12"/>
                <w:szCs w:val="12"/>
              </w:rPr>
              <w:t>/VOSHRM_DEMO.sql</w:t>
            </w:r>
          </w:p>
        </w:tc>
        <w:tc>
          <w:tcPr>
            <w:tcW w:w="1759" w:type="dxa"/>
          </w:tcPr>
          <w:p w14:paraId="2A4B15FE" w14:textId="77777777" w:rsidR="004D6DC7" w:rsidRDefault="004D6DC7" w:rsidP="004D6D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Database Connection :</w:t>
            </w:r>
          </w:p>
          <w:p w14:paraId="1D9776CF" w14:textId="77777777" w:rsidR="004D6DC7" w:rsidRDefault="004D6DC7" w:rsidP="004D6D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Username =  sa</w:t>
            </w:r>
          </w:p>
          <w:p w14:paraId="56B5AC41" w14:textId="77777777" w:rsidR="004D6DC7" w:rsidRDefault="004D6DC7" w:rsidP="004D6D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Password = sa</w:t>
            </w:r>
          </w:p>
          <w:p w14:paraId="002FDD7E" w14:textId="1339C519" w:rsidR="00EB2910" w:rsidRDefault="00EB2910" w:rsidP="00D90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D6DC7" w14:paraId="2DB4A825" w14:textId="77777777" w:rsidTr="00D90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47C0C438" w14:textId="1F6E7C01" w:rsidR="004D6DC7" w:rsidRPr="006F2E54" w:rsidRDefault="004D6DC7" w:rsidP="004D6DC7">
            <w:pPr>
              <w:rPr>
                <w:color w:val="3DA5A8" w:themeColor="accent2" w:themeShade="BF"/>
                <w:sz w:val="12"/>
                <w:szCs w:val="12"/>
              </w:rPr>
            </w:pPr>
            <w:r w:rsidRPr="006F2E54">
              <w:rPr>
                <w:color w:val="3DA5A8" w:themeColor="accent2" w:themeShade="BF"/>
                <w:sz w:val="12"/>
                <w:szCs w:val="12"/>
              </w:rPr>
              <w:t>wp_cross_database.sql</w:t>
            </w:r>
          </w:p>
        </w:tc>
        <w:tc>
          <w:tcPr>
            <w:tcW w:w="3943" w:type="dxa"/>
          </w:tcPr>
          <w:p w14:paraId="49347BA0" w14:textId="3B96F3DB" w:rsidR="004D6DC7" w:rsidRDefault="004D6DC7" w:rsidP="004D6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</w:p>
        </w:tc>
        <w:tc>
          <w:tcPr>
            <w:tcW w:w="3981" w:type="dxa"/>
          </w:tcPr>
          <w:p w14:paraId="7D777673" w14:textId="5D1D911D" w:rsidR="004D6DC7" w:rsidRDefault="004D6DC7" w:rsidP="004D6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C:/XAMPP/htdocs/</w:t>
            </w:r>
            <w:r w:rsidRPr="00EE4E50">
              <w:rPr>
                <w:sz w:val="12"/>
                <w:szCs w:val="12"/>
              </w:rPr>
              <w:t>VOSHRM</w:t>
            </w:r>
            <w:r>
              <w:rPr>
                <w:sz w:val="12"/>
                <w:szCs w:val="12"/>
              </w:rPr>
              <w:t>.CONFIG/wp_cross_database.sql</w:t>
            </w:r>
          </w:p>
        </w:tc>
        <w:tc>
          <w:tcPr>
            <w:tcW w:w="1759" w:type="dxa"/>
          </w:tcPr>
          <w:p w14:paraId="478E60EB" w14:textId="77777777" w:rsidR="004D6DC7" w:rsidRDefault="004D6DC7" w:rsidP="004D6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Database Connection :</w:t>
            </w:r>
          </w:p>
          <w:p w14:paraId="3C2900CC" w14:textId="77777777" w:rsidR="004D6DC7" w:rsidRDefault="004D6DC7" w:rsidP="004D6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Username =  sa</w:t>
            </w:r>
          </w:p>
          <w:p w14:paraId="0C105B65" w14:textId="77777777" w:rsidR="004D6DC7" w:rsidRDefault="004D6DC7" w:rsidP="004D6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Password = sa</w:t>
            </w:r>
          </w:p>
          <w:p w14:paraId="6B0804FF" w14:textId="77777777" w:rsidR="004D6DC7" w:rsidRDefault="004D6DC7" w:rsidP="004D6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34145D5C" w14:textId="77777777" w:rsidR="00D90805" w:rsidRDefault="00D90805" w:rsidP="005B5D80"/>
    <w:p w14:paraId="1442BC62" w14:textId="77777777" w:rsidR="00D90805" w:rsidRDefault="00D90805" w:rsidP="005B5D80"/>
    <w:p w14:paraId="5F41AC01" w14:textId="77777777" w:rsidR="00D90805" w:rsidRDefault="00D90805" w:rsidP="00D90805">
      <w:pPr>
        <w:pStyle w:val="Heading2"/>
      </w:pPr>
      <w:bookmarkStart w:id="6" w:name="_Toc479081601"/>
      <w:r>
        <w:lastRenderedPageBreak/>
        <w:t>XAMPP CONFIGURATION</w:t>
      </w:r>
      <w:bookmarkEnd w:id="6"/>
    </w:p>
    <w:p w14:paraId="0AFAA280" w14:textId="3AD4B1DC" w:rsidR="00B24FD8" w:rsidRDefault="00B24FD8" w:rsidP="00B24FD8">
      <w:r>
        <w:t>Web Server</w:t>
      </w:r>
    </w:p>
    <w:tbl>
      <w:tblPr>
        <w:tblStyle w:val="Generaltable"/>
        <w:tblpPr w:leftFromText="180" w:rightFromText="180" w:vertAnchor="page" w:horzAnchor="page" w:tblpX="1342" w:tblpY="3065"/>
        <w:tblW w:w="9680" w:type="dxa"/>
        <w:tblLook w:val="04A0" w:firstRow="1" w:lastRow="0" w:firstColumn="1" w:lastColumn="0" w:noHBand="0" w:noVBand="1"/>
      </w:tblPr>
      <w:tblGrid>
        <w:gridCol w:w="3978"/>
        <w:gridCol w:w="3943"/>
        <w:gridCol w:w="1759"/>
      </w:tblGrid>
      <w:tr w:rsidR="00B24FD8" w:rsidRPr="00EE4E50" w14:paraId="73F25737" w14:textId="77777777" w:rsidTr="00B24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78" w:type="dxa"/>
          </w:tcPr>
          <w:p w14:paraId="525A50A7" w14:textId="77777777" w:rsidR="00B24FD8" w:rsidRPr="00EE4E50" w:rsidRDefault="00B24FD8" w:rsidP="00B24FD8">
            <w:pPr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CONFIGuration TYPE</w:t>
            </w:r>
          </w:p>
        </w:tc>
        <w:tc>
          <w:tcPr>
            <w:tcW w:w="3943" w:type="dxa"/>
          </w:tcPr>
          <w:p w14:paraId="6DD4EAE3" w14:textId="77777777" w:rsidR="00B24FD8" w:rsidRPr="00EE4E50" w:rsidRDefault="00B24FD8" w:rsidP="00B24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Configuration Name</w:t>
            </w:r>
          </w:p>
        </w:tc>
        <w:tc>
          <w:tcPr>
            <w:tcW w:w="1759" w:type="dxa"/>
          </w:tcPr>
          <w:p w14:paraId="1C43E69A" w14:textId="77777777" w:rsidR="00B24FD8" w:rsidRPr="00EE4E50" w:rsidRDefault="00B24FD8" w:rsidP="00B24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description</w:t>
            </w:r>
            <w:r w:rsidRPr="00EE4E50">
              <w:rPr>
                <w:sz w:val="12"/>
                <w:szCs w:val="12"/>
              </w:rPr>
              <w:br/>
            </w:r>
          </w:p>
        </w:tc>
      </w:tr>
      <w:tr w:rsidR="00B24FD8" w:rsidRPr="00EE4E50" w14:paraId="48AB84A8" w14:textId="77777777" w:rsidTr="00B24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3308DECE" w14:textId="77777777" w:rsidR="00B24FD8" w:rsidRPr="006F2E54" w:rsidRDefault="00B24FD8" w:rsidP="00B24FD8">
            <w:pPr>
              <w:rPr>
                <w:color w:val="3DA5A8" w:themeColor="accent2" w:themeShade="BF"/>
                <w:sz w:val="12"/>
                <w:szCs w:val="12"/>
              </w:rPr>
            </w:pPr>
            <w:r w:rsidRPr="006F2E54">
              <w:rPr>
                <w:color w:val="3DA5A8" w:themeColor="accent2" w:themeShade="BF"/>
                <w:sz w:val="12"/>
                <w:szCs w:val="12"/>
              </w:rPr>
              <w:t>APACHE</w:t>
            </w:r>
          </w:p>
        </w:tc>
        <w:tc>
          <w:tcPr>
            <w:tcW w:w="3943" w:type="dxa"/>
          </w:tcPr>
          <w:p w14:paraId="76584832" w14:textId="77777777" w:rsidR="00B24FD8" w:rsidRPr="00EE4E50" w:rsidRDefault="00B24FD8" w:rsidP="00B24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59" w:type="dxa"/>
          </w:tcPr>
          <w:p w14:paraId="33D68B51" w14:textId="77777777" w:rsidR="00B24FD8" w:rsidRPr="00EE4E50" w:rsidRDefault="00B24FD8" w:rsidP="00B24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24FD8" w:rsidRPr="00EE4E50" w14:paraId="64353769" w14:textId="77777777" w:rsidTr="00B24F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770CFFE3" w14:textId="77777777" w:rsidR="00B24FD8" w:rsidRPr="006F2E54" w:rsidRDefault="00B24FD8" w:rsidP="00B24FD8">
            <w:pPr>
              <w:rPr>
                <w:color w:val="3DA5A8" w:themeColor="accent2" w:themeShade="BF"/>
                <w:sz w:val="12"/>
                <w:szCs w:val="12"/>
              </w:rPr>
            </w:pPr>
            <w:r w:rsidRPr="006F2E54">
              <w:rPr>
                <w:color w:val="3DA5A8" w:themeColor="accent2" w:themeShade="BF"/>
                <w:sz w:val="12"/>
                <w:szCs w:val="12"/>
              </w:rPr>
              <w:t>MYSQL</w:t>
            </w:r>
          </w:p>
        </w:tc>
        <w:tc>
          <w:tcPr>
            <w:tcW w:w="3943" w:type="dxa"/>
          </w:tcPr>
          <w:p w14:paraId="48C1A605" w14:textId="77777777" w:rsidR="00B24FD8" w:rsidRPr="00EE4E50" w:rsidRDefault="00B24FD8" w:rsidP="00B24F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59" w:type="dxa"/>
          </w:tcPr>
          <w:p w14:paraId="480ADFB6" w14:textId="77777777" w:rsidR="00B24FD8" w:rsidRPr="00EE4E50" w:rsidRDefault="00B24FD8" w:rsidP="00B24F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24FD8" w14:paraId="54CC9747" w14:textId="77777777" w:rsidTr="00B24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689B9F5E" w14:textId="77777777" w:rsidR="00B24FD8" w:rsidRPr="006F2E54" w:rsidRDefault="00B24FD8" w:rsidP="00B24FD8">
            <w:pPr>
              <w:rPr>
                <w:color w:val="3DA5A8" w:themeColor="accent2" w:themeShade="BF"/>
                <w:sz w:val="12"/>
                <w:szCs w:val="12"/>
              </w:rPr>
            </w:pPr>
            <w:r w:rsidRPr="006F2E54">
              <w:rPr>
                <w:color w:val="3DA5A8" w:themeColor="accent2" w:themeShade="BF"/>
                <w:sz w:val="12"/>
                <w:szCs w:val="12"/>
              </w:rPr>
              <w:t>ETC</w:t>
            </w:r>
          </w:p>
        </w:tc>
        <w:tc>
          <w:tcPr>
            <w:tcW w:w="3943" w:type="dxa"/>
          </w:tcPr>
          <w:p w14:paraId="353DCC64" w14:textId="77777777" w:rsidR="00B24FD8" w:rsidRPr="00EE4E50" w:rsidRDefault="00B24FD8" w:rsidP="00B24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59" w:type="dxa"/>
          </w:tcPr>
          <w:p w14:paraId="1ED6D9BE" w14:textId="77777777" w:rsidR="00B24FD8" w:rsidRDefault="00B24FD8" w:rsidP="00B24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  <w:p w14:paraId="336C1774" w14:textId="77777777" w:rsidR="00B24FD8" w:rsidRPr="00EE4E50" w:rsidRDefault="00B24FD8" w:rsidP="00B24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4C38D1C8" w14:textId="77777777" w:rsidR="00B24FD8" w:rsidRPr="00B24FD8" w:rsidRDefault="00B24FD8" w:rsidP="00B24FD8"/>
    <w:p w14:paraId="7570893D" w14:textId="29FA8630" w:rsidR="00D90805" w:rsidRDefault="00D90805" w:rsidP="00D90805"/>
    <w:p w14:paraId="41FCC467" w14:textId="77777777" w:rsidR="00D90805" w:rsidRPr="005B5D80" w:rsidRDefault="00D90805" w:rsidP="005B5D80"/>
    <w:sectPr w:rsidR="00D90805" w:rsidRPr="005B5D80" w:rsidSect="005B5D80">
      <w:footerReference w:type="default" r:id="rId13"/>
      <w:pgSz w:w="15840" w:h="12240" w:orient="landscape"/>
      <w:pgMar w:top="1701" w:right="1134" w:bottom="1134" w:left="113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E65CFE" w14:textId="77777777" w:rsidR="00EF0A92" w:rsidRDefault="00EF0A92">
      <w:pPr>
        <w:spacing w:after="0" w:line="240" w:lineRule="auto"/>
      </w:pPr>
      <w:r>
        <w:separator/>
      </w:r>
    </w:p>
  </w:endnote>
  <w:endnote w:type="continuationSeparator" w:id="0">
    <w:p w14:paraId="705E44F9" w14:textId="77777777" w:rsidR="00EF0A92" w:rsidRDefault="00EF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3277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0C3638" w14:textId="77777777" w:rsidR="004567E9" w:rsidRDefault="004A726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51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C5D3A8" w14:textId="77777777" w:rsidR="00EF0A92" w:rsidRDefault="00EF0A92">
      <w:pPr>
        <w:spacing w:after="0" w:line="240" w:lineRule="auto"/>
      </w:pPr>
      <w:r>
        <w:separator/>
      </w:r>
    </w:p>
  </w:footnote>
  <w:footnote w:type="continuationSeparator" w:id="0">
    <w:p w14:paraId="3C527D50" w14:textId="77777777" w:rsidR="00EF0A92" w:rsidRDefault="00EF0A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AB4"/>
    <w:rsid w:val="00026980"/>
    <w:rsid w:val="00106ED7"/>
    <w:rsid w:val="00173BC3"/>
    <w:rsid w:val="00180319"/>
    <w:rsid w:val="002F4AA9"/>
    <w:rsid w:val="0031351D"/>
    <w:rsid w:val="003542EA"/>
    <w:rsid w:val="00423B25"/>
    <w:rsid w:val="004567E9"/>
    <w:rsid w:val="004A7264"/>
    <w:rsid w:val="004D6DC7"/>
    <w:rsid w:val="005A39A2"/>
    <w:rsid w:val="005B5D80"/>
    <w:rsid w:val="005D5EDB"/>
    <w:rsid w:val="006245E8"/>
    <w:rsid w:val="00626724"/>
    <w:rsid w:val="00681A9A"/>
    <w:rsid w:val="006F2E54"/>
    <w:rsid w:val="008D0B61"/>
    <w:rsid w:val="008F64E1"/>
    <w:rsid w:val="008F687C"/>
    <w:rsid w:val="00902819"/>
    <w:rsid w:val="00903912"/>
    <w:rsid w:val="00A165AF"/>
    <w:rsid w:val="00B24FD8"/>
    <w:rsid w:val="00B70FBC"/>
    <w:rsid w:val="00C17734"/>
    <w:rsid w:val="00C536D8"/>
    <w:rsid w:val="00CF2A2D"/>
    <w:rsid w:val="00CF417B"/>
    <w:rsid w:val="00CF70B6"/>
    <w:rsid w:val="00D90805"/>
    <w:rsid w:val="00EB2910"/>
    <w:rsid w:val="00ED02B0"/>
    <w:rsid w:val="00EE4E50"/>
    <w:rsid w:val="00EF0A92"/>
    <w:rsid w:val="00EF23CF"/>
    <w:rsid w:val="00F24AB4"/>
    <w:rsid w:val="00F35AC5"/>
    <w:rsid w:val="00F3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E14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sid w:val="006F2E54"/>
    <w:rPr>
      <w:b w:val="0"/>
      <w:i w:val="0"/>
      <w:iCs/>
      <w:color w:val="3DA5A8" w:themeColor="accent2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rsid w:val="006F2E54"/>
    <w:pPr>
      <w:numPr>
        <w:ilvl w:val="1"/>
      </w:numPr>
      <w:spacing w:after="160"/>
    </w:pPr>
    <w:rPr>
      <w:rFonts w:asciiTheme="majorHAnsi" w:eastAsiaTheme="minorEastAsia" w:hAnsiTheme="majorHAnsi"/>
      <w:b/>
      <w:color w:val="3DA5A8" w:themeColor="accent2" w:themeShade="BF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6F2E54"/>
    <w:rPr>
      <w:rFonts w:asciiTheme="majorHAnsi" w:eastAsiaTheme="minorEastAsia" w:hAnsiTheme="majorHAnsi"/>
      <w:b/>
      <w:color w:val="3DA5A8" w:themeColor="accent2" w:themeShade="BF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jpe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eza/Library/Containers/com.microsoft.Word/Data/Library/Caches/TM10002071/Paper%20with%20Cover%20and%20TOC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5.xml><?xml version="1.0" encoding="utf-8"?>
<ds:datastoreItem xmlns:ds="http://schemas.openxmlformats.org/officeDocument/2006/customXml" ds:itemID="{D85E5174-F66B-2844-AC08-B69A83D89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TOC.dotx</Template>
  <TotalTime>53</TotalTime>
  <Pages>6</Pages>
  <Words>300</Words>
  <Characters>1712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2017-04-04T06:47:00Z</dcterms:created>
  <dcterms:modified xsi:type="dcterms:W3CDTF">2017-04-04T08:28:00Z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